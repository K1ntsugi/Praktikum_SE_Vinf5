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73679" w14:textId="214D3A54" w:rsidR="002A1C92" w:rsidRDefault="00BE3B40">
      <w:pPr>
        <w:pStyle w:val="berschrift1"/>
      </w:pPr>
      <w:proofErr w:type="spellStart"/>
      <w:r>
        <w:t>Glossary</w:t>
      </w:r>
      <w:proofErr w:type="spellEnd"/>
    </w:p>
    <w:p w14:paraId="45580106" w14:textId="3BD17B39" w:rsidR="002A1C92" w:rsidRDefault="00BE3B40" w:rsidP="00BE3B40">
      <w:pPr>
        <w:pStyle w:val="berschrift2"/>
      </w:pPr>
      <w:r>
        <w:t>Begriffe</w:t>
      </w:r>
    </w:p>
    <w:tbl>
      <w:tblPr>
        <w:tblStyle w:val="ModernPaper"/>
        <w:tblW w:w="5000" w:type="pct"/>
        <w:tblLook w:val="04A0" w:firstRow="1" w:lastRow="0" w:firstColumn="1" w:lastColumn="0" w:noHBand="0" w:noVBand="1"/>
        <w:tblCaption w:val="Inhaltstabelle"/>
      </w:tblPr>
      <w:tblGrid>
        <w:gridCol w:w="3247"/>
        <w:gridCol w:w="3250"/>
        <w:gridCol w:w="3250"/>
      </w:tblGrid>
      <w:tr w:rsidR="002A1C92" w14:paraId="6BB4C755" w14:textId="77777777" w:rsidTr="002A1C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66" w:type="pct"/>
            <w:vAlign w:val="bottom"/>
          </w:tcPr>
          <w:p w14:paraId="5C2C1DFE" w14:textId="77777777" w:rsidR="002A1C92" w:rsidRDefault="002A1C92"/>
        </w:tc>
        <w:tc>
          <w:tcPr>
            <w:tcW w:w="1667" w:type="pct"/>
            <w:vAlign w:val="bottom"/>
          </w:tcPr>
          <w:p w14:paraId="238778CF" w14:textId="11A36821" w:rsidR="002A1C92" w:rsidRDefault="00D835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Bedeutung</w:t>
            </w:r>
          </w:p>
        </w:tc>
        <w:tc>
          <w:tcPr>
            <w:tcW w:w="1667" w:type="pct"/>
            <w:vAlign w:val="bottom"/>
          </w:tcPr>
          <w:p w14:paraId="1F326761" w14:textId="7AA5BB62" w:rsidR="002A1C92" w:rsidRDefault="00D835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Verwendung</w:t>
            </w:r>
          </w:p>
        </w:tc>
      </w:tr>
      <w:tr w:rsidR="002A1C92" w14:paraId="25CEE1D1" w14:textId="77777777" w:rsidTr="002A1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114FF294" w14:textId="4D722D79" w:rsidR="002A1C92" w:rsidRDefault="00D835BA">
            <w:r>
              <w:t>Kunde</w:t>
            </w:r>
          </w:p>
        </w:tc>
        <w:tc>
          <w:tcPr>
            <w:tcW w:w="1667" w:type="pct"/>
          </w:tcPr>
          <w:sdt>
            <w:sdtPr>
              <w:id w:val="-1914071874"/>
              <w:placeholder>
                <w:docPart w:val="8DF604D708A8D743AAB23C7FC96BDC18"/>
              </w:placeholder>
              <w:temporary/>
              <w:showingPlcHdr/>
              <w15:appearance w15:val="hidden"/>
            </w:sdtPr>
            <w:sdtContent>
              <w:p w14:paraId="4319E46B" w14:textId="77777777" w:rsidR="002A1C92" w:rsidRDefault="00D04D7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Text</w:t>
                </w:r>
              </w:p>
            </w:sdtContent>
          </w:sdt>
        </w:tc>
        <w:tc>
          <w:tcPr>
            <w:tcW w:w="1667" w:type="pct"/>
          </w:tcPr>
          <w:p w14:paraId="535CAFBE" w14:textId="1530C233" w:rsidR="002A1C92" w:rsidRDefault="0030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</w:tr>
      <w:tr w:rsidR="002A1C92" w14:paraId="38EC7533" w14:textId="77777777" w:rsidTr="002A1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0CB9E7F2" w14:textId="28CAE2AA" w:rsidR="002A1C92" w:rsidRDefault="002A1C92"/>
        </w:tc>
        <w:tc>
          <w:tcPr>
            <w:tcW w:w="1667" w:type="pct"/>
          </w:tcPr>
          <w:p w14:paraId="5303DA4C" w14:textId="0CDCBFE8" w:rsidR="002A1C92" w:rsidRDefault="002A1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pct"/>
          </w:tcPr>
          <w:p w14:paraId="55DA75F7" w14:textId="765405B7" w:rsidR="002A1C92" w:rsidRDefault="002A1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1C92" w14:paraId="50585354" w14:textId="77777777" w:rsidTr="002A1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6258F1A7" w14:textId="77777777" w:rsidR="002A1C92" w:rsidRDefault="002A1C92"/>
        </w:tc>
        <w:tc>
          <w:tcPr>
            <w:tcW w:w="1667" w:type="pct"/>
          </w:tcPr>
          <w:p w14:paraId="093B827E" w14:textId="77777777" w:rsidR="002A1C92" w:rsidRDefault="002A1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pct"/>
          </w:tcPr>
          <w:p w14:paraId="4B09C1B0" w14:textId="77777777" w:rsidR="002A1C92" w:rsidRDefault="002A1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781A7E9" w14:textId="77777777" w:rsidR="002A1C92" w:rsidRDefault="002A1C92"/>
    <w:sectPr w:rsidR="002A1C92">
      <w:footerReference w:type="default" r:id="rId7"/>
      <w:pgSz w:w="11907" w:h="16839" w:code="9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DD681" w14:textId="77777777" w:rsidR="00B61A09" w:rsidRDefault="00B61A09">
      <w:pPr>
        <w:spacing w:after="0" w:line="240" w:lineRule="auto"/>
      </w:pPr>
      <w:r>
        <w:separator/>
      </w:r>
    </w:p>
  </w:endnote>
  <w:endnote w:type="continuationSeparator" w:id="0">
    <w:p w14:paraId="22484E3C" w14:textId="77777777" w:rsidR="00B61A09" w:rsidRDefault="00B61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2893270"/>
      <w:docPartObj>
        <w:docPartGallery w:val="Page Numbers (Top of Page)"/>
        <w:docPartUnique/>
      </w:docPartObj>
    </w:sdtPr>
    <w:sdtContent>
      <w:p w14:paraId="6A97069B" w14:textId="77777777" w:rsidR="002A1C92" w:rsidRDefault="00D04D7B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290C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C67AA" w14:textId="77777777" w:rsidR="00B61A09" w:rsidRDefault="00B61A09">
      <w:pPr>
        <w:spacing w:after="0" w:line="240" w:lineRule="auto"/>
      </w:pPr>
      <w:r>
        <w:separator/>
      </w:r>
    </w:p>
  </w:footnote>
  <w:footnote w:type="continuationSeparator" w:id="0">
    <w:p w14:paraId="16341452" w14:textId="77777777" w:rsidR="00B61A09" w:rsidRDefault="00B61A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6C7362E"/>
    <w:multiLevelType w:val="hybridMultilevel"/>
    <w:tmpl w:val="078A913A"/>
    <w:lvl w:ilvl="0" w:tplc="F108703C">
      <w:start w:val="1"/>
      <w:numFmt w:val="bullet"/>
      <w:pStyle w:val="Aufzhlungszeichen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8110EC"/>
    <w:multiLevelType w:val="hybridMultilevel"/>
    <w:tmpl w:val="A330FC92"/>
    <w:lvl w:ilvl="0" w:tplc="0B66C61A">
      <w:start w:val="1"/>
      <w:numFmt w:val="decimal"/>
      <w:pStyle w:val="Listennumm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318093">
    <w:abstractNumId w:val="1"/>
  </w:num>
  <w:num w:numId="2" w16cid:durableId="751125777">
    <w:abstractNumId w:val="1"/>
    <w:lvlOverride w:ilvl="0">
      <w:startOverride w:val="1"/>
    </w:lvlOverride>
  </w:num>
  <w:num w:numId="3" w16cid:durableId="971790574">
    <w:abstractNumId w:val="3"/>
  </w:num>
  <w:num w:numId="4" w16cid:durableId="1036658607">
    <w:abstractNumId w:val="0"/>
  </w:num>
  <w:num w:numId="5" w16cid:durableId="2008439137">
    <w:abstractNumId w:val="5"/>
  </w:num>
  <w:num w:numId="6" w16cid:durableId="1008563">
    <w:abstractNumId w:val="4"/>
  </w:num>
  <w:num w:numId="7" w16cid:durableId="1939173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B40"/>
    <w:rsid w:val="002A1C92"/>
    <w:rsid w:val="00306EC3"/>
    <w:rsid w:val="0054290C"/>
    <w:rsid w:val="00796DCE"/>
    <w:rsid w:val="00B61A09"/>
    <w:rsid w:val="00BE3B40"/>
    <w:rsid w:val="00D04D7B"/>
    <w:rsid w:val="00D8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DCEFF3"/>
  <w15:chartTrackingRefBased/>
  <w15:docId w15:val="{7E76CFBC-EE91-A948-ADE8-502B5B86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de-DE" w:eastAsia="ja-JP" w:bidi="de-DE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6DCE"/>
  </w:style>
  <w:style w:type="paragraph" w:styleId="berschrift1">
    <w:name w:val="heading 1"/>
    <w:basedOn w:val="Standard"/>
    <w:next w:val="Standard"/>
    <w:link w:val="berschrift1Zchn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uzeileZchn">
    <w:name w:val="Fußzeile Zchn"/>
    <w:basedOn w:val="Absatz-Standardschriftart"/>
    <w:link w:val="Fuzeile"/>
    <w:uiPriority w:val="99"/>
    <w:rPr>
      <w:b/>
      <w:sz w:val="46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Aufzhlungszeichen">
    <w:name w:val="List Bullet"/>
    <w:basedOn w:val="Standard"/>
    <w:uiPriority w:val="10"/>
    <w:qFormat/>
    <w:pPr>
      <w:numPr>
        <w:numId w:val="7"/>
      </w:numPr>
      <w:spacing w:after="120"/>
    </w:p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ivesZitat">
    <w:name w:val="Intense Quote"/>
    <w:basedOn w:val="Standard"/>
    <w:next w:val="Standard"/>
    <w:link w:val="IntensivesZitatZchn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b/>
      <w:iCs/>
      <w:sz w:val="56"/>
    </w:rPr>
  </w:style>
  <w:style w:type="table" w:customStyle="1" w:styleId="ModernPaper">
    <w:name w:val="Modern Paper"/>
    <w:basedOn w:val="NormaleTabelle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Hervorhebung">
    <w:name w:val="Emphasis"/>
    <w:basedOn w:val="Absatz-Standardschriftart"/>
    <w:uiPriority w:val="20"/>
    <w:semiHidden/>
    <w:unhideWhenUsed/>
    <w:qFormat/>
    <w:rPr>
      <w:i w:val="0"/>
      <w:iCs/>
      <w:color w:val="E09B3B" w:themeColor="accent1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Pr>
      <w:b/>
      <w:i/>
      <w:iCs/>
      <w:color w:val="E09B3B" w:themeColor="accent1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el">
    <w:name w:val="Title"/>
    <w:basedOn w:val="Standard"/>
    <w:next w:val="Standard"/>
    <w:link w:val="TitelZchn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Pr>
      <w:i/>
      <w:iCs/>
      <w:color w:val="2A2A2A" w:themeColor="text2"/>
    </w:rPr>
  </w:style>
  <w:style w:type="paragraph" w:styleId="Zitat">
    <w:name w:val="Quote"/>
    <w:basedOn w:val="Standard"/>
    <w:next w:val="Standard"/>
    <w:link w:val="ZitatZchn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ZitatZchn">
    <w:name w:val="Zitat Zchn"/>
    <w:basedOn w:val="Absatz-Standardschriftart"/>
    <w:link w:val="Zitat"/>
    <w:uiPriority w:val="29"/>
    <w:rPr>
      <w:iCs/>
      <w:sz w:val="60"/>
    </w:rPr>
  </w:style>
  <w:style w:type="paragraph" w:styleId="Kopfzeile">
    <w:name w:val="header"/>
    <w:basedOn w:val="Standard"/>
    <w:link w:val="KopfzeileZchn"/>
    <w:uiPriority w:val="99"/>
    <w:unhideWhenUsed/>
    <w:qFormat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Listennummer">
    <w:name w:val="List Number"/>
    <w:basedOn w:val="Standard"/>
    <w:uiPriority w:val="11"/>
    <w:qFormat/>
    <w:pPr>
      <w:numPr>
        <w:numId w:val="6"/>
      </w:numPr>
      <w:spacing w:after="120"/>
    </w:pPr>
  </w:style>
  <w:style w:type="paragraph" w:styleId="Blocktext">
    <w:name w:val="Block Text"/>
    <w:basedOn w:val="Standard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oddy/Library/Containers/com.microsoft.Word/Data/Library/Application%20Support/Microsoft/Office/16.0/DTS/de-DE%7bD5061000-BEF4-F04A-A1CD-169F503C4F1B%7d/%7b74EE284F-3699-C747-A52F-DB797695D713%7dtf1000207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F604D708A8D743AAB23C7FC96BDC1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73DD7C2-3FBC-CD4F-BD7E-C1E4E88E53FB}"/>
      </w:docPartPr>
      <w:docPartBody>
        <w:p w:rsidR="00000000" w:rsidRDefault="00000000">
          <w:pPr>
            <w:pStyle w:val="8DF604D708A8D743AAB23C7FC96BDC18"/>
          </w:pPr>
          <w:r>
            <w:t>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7362E"/>
    <w:multiLevelType w:val="hybridMultilevel"/>
    <w:tmpl w:val="078A913A"/>
    <w:lvl w:ilvl="0" w:tplc="F108703C">
      <w:start w:val="1"/>
      <w:numFmt w:val="bullet"/>
      <w:pStyle w:val="Aufzhlungszeichen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20783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039"/>
    <w:rsid w:val="00AA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143CDAD89D1E343A5E5028611B539EF">
    <w:name w:val="C143CDAD89D1E343A5E5028611B539EF"/>
  </w:style>
  <w:style w:type="paragraph" w:customStyle="1" w:styleId="F7DCD30CD7A632408B2D2035F658F9D1">
    <w:name w:val="F7DCD30CD7A632408B2D2035F658F9D1"/>
  </w:style>
  <w:style w:type="paragraph" w:customStyle="1" w:styleId="B293818650660742847782D8CA87AC6F">
    <w:name w:val="B293818650660742847782D8CA87AC6F"/>
  </w:style>
  <w:style w:type="paragraph" w:customStyle="1" w:styleId="F4EDB7A57176A84D8B838B5B293BD85E">
    <w:name w:val="F4EDB7A57176A84D8B838B5B293BD85E"/>
  </w:style>
  <w:style w:type="paragraph" w:customStyle="1" w:styleId="C5B758D34922454B92C25492CA4B0D6C">
    <w:name w:val="C5B758D34922454B92C25492CA4B0D6C"/>
  </w:style>
  <w:style w:type="paragraph" w:customStyle="1" w:styleId="E4846A9652D5964CBF5F1E6F6CD31402">
    <w:name w:val="E4846A9652D5964CBF5F1E6F6CD31402"/>
  </w:style>
  <w:style w:type="paragraph" w:customStyle="1" w:styleId="7F1AE93A9BF93B42BC64A11F2DE2050E">
    <w:name w:val="7F1AE93A9BF93B42BC64A11F2DE2050E"/>
  </w:style>
  <w:style w:type="paragraph" w:styleId="Aufzhlungszeichen">
    <w:name w:val="List Bullet"/>
    <w:basedOn w:val="Standard"/>
    <w:uiPriority w:val="10"/>
    <w:qFormat/>
    <w:pPr>
      <w:numPr>
        <w:numId w:val="1"/>
      </w:numPr>
      <w:spacing w:after="120" w:line="312" w:lineRule="auto"/>
    </w:pPr>
    <w:rPr>
      <w:rFonts w:eastAsiaTheme="minorHAnsi"/>
      <w:color w:val="44546A" w:themeColor="text2"/>
      <w:sz w:val="22"/>
      <w:szCs w:val="22"/>
      <w:lang w:eastAsia="ja-JP" w:bidi="de-DE"/>
    </w:rPr>
  </w:style>
  <w:style w:type="paragraph" w:customStyle="1" w:styleId="E58BA5E76EA74B49BF64059A8DAE9E53">
    <w:name w:val="E58BA5E76EA74B49BF64059A8DAE9E53"/>
  </w:style>
  <w:style w:type="paragraph" w:customStyle="1" w:styleId="3B944C196C80B14789819046A62FB1F9">
    <w:name w:val="3B944C196C80B14789819046A62FB1F9"/>
  </w:style>
  <w:style w:type="paragraph" w:customStyle="1" w:styleId="5F17C7A145CDEB4AA60F7AB9855650E9">
    <w:name w:val="5F17C7A145CDEB4AA60F7AB9855650E9"/>
  </w:style>
  <w:style w:type="paragraph" w:customStyle="1" w:styleId="D7270BAAC8873142A8FE523CE4ACFEAA">
    <w:name w:val="D7270BAAC8873142A8FE523CE4ACFEAA"/>
  </w:style>
  <w:style w:type="paragraph" w:customStyle="1" w:styleId="8DF604D708A8D743AAB23C7FC96BDC18">
    <w:name w:val="8DF604D708A8D743AAB23C7FC96BDC18"/>
  </w:style>
  <w:style w:type="paragraph" w:customStyle="1" w:styleId="E0DD26DFCC3DC546AB8A6273B2308937">
    <w:name w:val="E0DD26DFCC3DC546AB8A6273B2308937"/>
  </w:style>
  <w:style w:type="paragraph" w:customStyle="1" w:styleId="E81EDC1D0E219A4DB0E1BF8823DFF7C7">
    <w:name w:val="E81EDC1D0E219A4DB0E1BF8823DFF7C7"/>
  </w:style>
  <w:style w:type="paragraph" w:customStyle="1" w:styleId="9E3E53DA213E784196EF21775E1731A9">
    <w:name w:val="9E3E53DA213E784196EF21775E1731A9"/>
  </w:style>
  <w:style w:type="paragraph" w:customStyle="1" w:styleId="A6DFA0E2D372044A9C2BEE5412658F1A">
    <w:name w:val="A6DFA0E2D372044A9C2BEE5412658F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Modernes Papier.dotx</Template>
  <TotalTime>0</TotalTime>
  <Pages>1</Pages>
  <Words>9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Mario Ott</cp:lastModifiedBy>
  <cp:revision>3</cp:revision>
  <dcterms:created xsi:type="dcterms:W3CDTF">2022-11-15T11:49:00Z</dcterms:created>
  <dcterms:modified xsi:type="dcterms:W3CDTF">2022-11-15T11:54:00Z</dcterms:modified>
</cp:coreProperties>
</file>
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E636" w14:textId="4B872692" w:rsidR="002A1C92" w:rsidRPr="000E7657" w:rsidRDefault="00B50D2E">
      <w:pPr>
        <w:pStyle w:val="berschrift1"/>
        <w:rPr>
          <w:lang w:val="en-US"/>
        </w:rPr>
      </w:pPr>
      <w:r w:rsidRPr="000E7657">
        <w:rPr>
          <w:lang w:val="en-US"/>
        </w:rPr>
        <w:t>Use Case</w:t>
      </w:r>
      <w:r w:rsidR="00256ED7">
        <w:rPr>
          <w:lang w:val="en-US"/>
        </w:rPr>
        <w:t>s</w:t>
      </w:r>
    </w:p>
    <w:p w14:paraId="112870D7" w14:textId="7F936FA1" w:rsidR="002A1C92" w:rsidRPr="000E7657" w:rsidRDefault="000E7657" w:rsidP="000E7657">
      <w:pPr>
        <w:pStyle w:val="berschrift2"/>
        <w:rPr>
          <w:lang w:val="en-US"/>
        </w:rPr>
      </w:pPr>
      <w:proofErr w:type="spellStart"/>
      <w:r>
        <w:rPr>
          <w:lang w:val="en-US"/>
        </w:rPr>
        <w:t>Registri</w:t>
      </w:r>
      <w:r w:rsidR="004D613D">
        <w:rPr>
          <w:lang w:val="en-US"/>
        </w:rPr>
        <w:t>e</w:t>
      </w:r>
      <w:r>
        <w:rPr>
          <w:lang w:val="en-US"/>
        </w:rPr>
        <w:t>rung</w:t>
      </w:r>
      <w:proofErr w:type="spellEnd"/>
    </w:p>
    <w:p w14:paraId="07F49E3F" w14:textId="6C5D89B4" w:rsidR="002A1C92" w:rsidRDefault="0042548F" w:rsidP="000E7657">
      <w:r>
        <w:t>Für die Registrierung werden folgende persönliche Daten des Kunden benötigt:</w:t>
      </w:r>
    </w:p>
    <w:p w14:paraId="5B78A019" w14:textId="448554B2" w:rsidR="0042548F" w:rsidRDefault="0042548F" w:rsidP="0042548F">
      <w:pPr>
        <w:pStyle w:val="Listenabsatz"/>
        <w:numPr>
          <w:ilvl w:val="0"/>
          <w:numId w:val="8"/>
        </w:numPr>
      </w:pPr>
      <w:r>
        <w:t>Vor- und Nachname</w:t>
      </w:r>
    </w:p>
    <w:p w14:paraId="4A0EF779" w14:textId="6E2474FF" w:rsidR="0042548F" w:rsidRDefault="0042548F" w:rsidP="0042548F">
      <w:pPr>
        <w:pStyle w:val="Listenabsatz"/>
        <w:numPr>
          <w:ilvl w:val="0"/>
          <w:numId w:val="8"/>
        </w:numPr>
      </w:pPr>
      <w:r>
        <w:t>Geburtsdatum</w:t>
      </w:r>
    </w:p>
    <w:p w14:paraId="07A954C6" w14:textId="6DFCF51B" w:rsidR="0042548F" w:rsidRDefault="0042548F" w:rsidP="0042548F">
      <w:pPr>
        <w:pStyle w:val="Listenabsatz"/>
        <w:numPr>
          <w:ilvl w:val="0"/>
          <w:numId w:val="8"/>
        </w:numPr>
      </w:pPr>
      <w:r>
        <w:t>Adresse: Wohnort, PLZ, Straße, Hausnummer</w:t>
      </w:r>
      <w:r w:rsidR="00C05FF0">
        <w:t>, Land.</w:t>
      </w:r>
    </w:p>
    <w:p w14:paraId="1C540F56" w14:textId="7A4019FB" w:rsidR="00C05FF0" w:rsidRDefault="00C05FF0" w:rsidP="0042548F">
      <w:pPr>
        <w:pStyle w:val="Listenabsatz"/>
        <w:numPr>
          <w:ilvl w:val="0"/>
          <w:numId w:val="8"/>
        </w:numPr>
      </w:pPr>
      <w:r>
        <w:t xml:space="preserve">Gültige </w:t>
      </w:r>
      <w:proofErr w:type="gramStart"/>
      <w:r>
        <w:t>Email</w:t>
      </w:r>
      <w:proofErr w:type="gramEnd"/>
      <w:r>
        <w:t>-Adresse</w:t>
      </w:r>
    </w:p>
    <w:p w14:paraId="0831B503" w14:textId="19CEC196" w:rsidR="00C05FF0" w:rsidRDefault="00C05FF0" w:rsidP="0042548F">
      <w:pPr>
        <w:pStyle w:val="Listenabsatz"/>
        <w:numPr>
          <w:ilvl w:val="0"/>
          <w:numId w:val="8"/>
        </w:numPr>
      </w:pPr>
      <w:r>
        <w:t>Benutzername</w:t>
      </w:r>
    </w:p>
    <w:p w14:paraId="2BE55C94" w14:textId="035034E2" w:rsidR="00C05FF0" w:rsidRDefault="00C05FF0" w:rsidP="0042548F">
      <w:pPr>
        <w:pStyle w:val="Listenabsatz"/>
        <w:numPr>
          <w:ilvl w:val="0"/>
          <w:numId w:val="8"/>
        </w:numPr>
      </w:pPr>
      <w:r>
        <w:t>Passwort: min. 8 Zeichen und min eine Zahl oder Sonderzeichen.</w:t>
      </w:r>
    </w:p>
    <w:p w14:paraId="37097521" w14:textId="4404C14E" w:rsidR="005E55B7" w:rsidRDefault="005E55B7" w:rsidP="005E55B7">
      <w:r>
        <w:t xml:space="preserve">Nach Eingabe der erforderlichen Daten ist die angegebene Emailadresse zu bestätigen. Dafür wird dem Registrierenden eine </w:t>
      </w:r>
      <w:r w:rsidR="00EA0C31">
        <w:t>E-Mail</w:t>
      </w:r>
      <w:r>
        <w:t xml:space="preserve"> mit einem Bestätigungslink zugeschickt.</w:t>
      </w:r>
      <w:r w:rsidR="00953AB1">
        <w:t xml:space="preserve"> Dieser Link wird von Kunden ausgewählt und somit die E-Mailadresse b</w:t>
      </w:r>
      <w:r w:rsidR="00FC79D1">
        <w:t>estätigt.</w:t>
      </w:r>
    </w:p>
    <w:p w14:paraId="7439CEB5" w14:textId="431FAEA7" w:rsidR="002A1C92" w:rsidRDefault="002A1C92" w:rsidP="000E7657"/>
    <w:p w14:paraId="317C11B6" w14:textId="77777777" w:rsidR="00FC79D1" w:rsidRDefault="00FC79D1" w:rsidP="000E7657"/>
    <w:p w14:paraId="68BBDC67" w14:textId="7B7EE970" w:rsidR="002A1C92" w:rsidRDefault="000E7657">
      <w:pPr>
        <w:pStyle w:val="berschrift2"/>
      </w:pPr>
      <w:r>
        <w:t>Log-In</w:t>
      </w:r>
    </w:p>
    <w:p w14:paraId="7FC0532C" w14:textId="37C6FE1C" w:rsidR="00FC79D1" w:rsidRDefault="00FC79D1" w:rsidP="00FC79D1">
      <w:r>
        <w:t>Nach erfolgreicher Registrierung kann sich der Kunde mittels Benutzernamen, bzw. E-Mailadresse</w:t>
      </w:r>
      <w:r w:rsidR="00F23CD3">
        <w:t>,</w:t>
      </w:r>
      <w:r>
        <w:t xml:space="preserve"> und </w:t>
      </w:r>
      <w:r w:rsidR="00F23CD3">
        <w:t>Passwort anmelden.</w:t>
      </w:r>
    </w:p>
    <w:p w14:paraId="680F5142" w14:textId="2602A1F7" w:rsidR="00F23CD3" w:rsidRDefault="00F23CD3" w:rsidP="00FC79D1">
      <w:r>
        <w:lastRenderedPageBreak/>
        <w:t>Sollte der Kunde das Passwort vergessen haben, wird er gebeten seine E-Mailadresse erneut zu bestätigen. Anschließend wird ihm an die angegebene E-Mailadresse ein vorübergehendes Passwort zugeschickt. Mit diesem kann der Kunde sich einmalig anmelden und wird dabei aufgefordert ein neues Passwort festzulegen.</w:t>
      </w:r>
    </w:p>
    <w:p w14:paraId="3D043E43" w14:textId="0578992B" w:rsidR="002A1C92" w:rsidRDefault="002A1C92" w:rsidP="00FC79D1">
      <w:pPr>
        <w:pStyle w:val="Aufzhlungszeichen"/>
        <w:numPr>
          <w:ilvl w:val="0"/>
          <w:numId w:val="0"/>
        </w:numPr>
        <w:ind w:left="389" w:hanging="389"/>
      </w:pPr>
    </w:p>
    <w:p w14:paraId="713B8F49" w14:textId="77777777" w:rsidR="00256ED7" w:rsidRDefault="00256ED7" w:rsidP="00256ED7">
      <w:pPr>
        <w:pStyle w:val="berschrift2"/>
      </w:pPr>
      <w:r>
        <w:t>Haustier anlegen</w:t>
      </w:r>
    </w:p>
    <w:p w14:paraId="14F4D7BC" w14:textId="77777777" w:rsidR="00256ED7" w:rsidRDefault="00256ED7" w:rsidP="00256ED7">
      <w:r>
        <w:t>Zu Beginn muss mindestens ein Haustier angelegt werden. Dabei werden folgende Daten ausgewählt bzw. ausgefüllt:</w:t>
      </w:r>
    </w:p>
    <w:p w14:paraId="100516A6" w14:textId="77777777" w:rsidR="00256ED7" w:rsidRDefault="00256ED7" w:rsidP="00256ED7">
      <w:pPr>
        <w:pStyle w:val="Listenabsatz"/>
        <w:numPr>
          <w:ilvl w:val="0"/>
          <w:numId w:val="9"/>
        </w:numPr>
      </w:pPr>
      <w:r>
        <w:t>Art / Spezies / Rasse</w:t>
      </w:r>
    </w:p>
    <w:p w14:paraId="2E429F7E" w14:textId="77777777" w:rsidR="00256ED7" w:rsidRDefault="00256ED7" w:rsidP="00256ED7">
      <w:pPr>
        <w:pStyle w:val="Listenabsatz"/>
        <w:numPr>
          <w:ilvl w:val="0"/>
          <w:numId w:val="9"/>
        </w:numPr>
      </w:pPr>
      <w:r>
        <w:t>Name</w:t>
      </w:r>
    </w:p>
    <w:p w14:paraId="4CED7FA9" w14:textId="77777777" w:rsidR="00256ED7" w:rsidRDefault="00256ED7" w:rsidP="00256ED7">
      <w:pPr>
        <w:pStyle w:val="Listenabsatz"/>
        <w:numPr>
          <w:ilvl w:val="0"/>
          <w:numId w:val="9"/>
        </w:numPr>
      </w:pPr>
      <w:r>
        <w:t>Alter</w:t>
      </w:r>
    </w:p>
    <w:p w14:paraId="05199FC1" w14:textId="77A54F1A" w:rsidR="00256ED7" w:rsidRDefault="00256ED7" w:rsidP="00256ED7">
      <w:pPr>
        <w:pStyle w:val="Listenabsatz"/>
        <w:numPr>
          <w:ilvl w:val="0"/>
          <w:numId w:val="9"/>
        </w:numPr>
      </w:pPr>
      <w:r>
        <w:t>Geschlecht</w:t>
      </w:r>
    </w:p>
    <w:p w14:paraId="1BD89A86" w14:textId="68005B48" w:rsidR="00B73FDB" w:rsidRDefault="00B73FDB" w:rsidP="00256ED7">
      <w:pPr>
        <w:pStyle w:val="Listenabsatz"/>
        <w:numPr>
          <w:ilvl w:val="0"/>
          <w:numId w:val="9"/>
        </w:numPr>
      </w:pPr>
      <w:r>
        <w:t>Gewicht</w:t>
      </w:r>
    </w:p>
    <w:p w14:paraId="518DB507" w14:textId="77777777" w:rsidR="004D613D" w:rsidRDefault="004D613D" w:rsidP="004D613D">
      <w:pPr>
        <w:pStyle w:val="Aufzhlungszeichen"/>
        <w:numPr>
          <w:ilvl w:val="0"/>
          <w:numId w:val="0"/>
        </w:numPr>
        <w:ind w:left="389" w:hanging="389"/>
      </w:pPr>
    </w:p>
    <w:p w14:paraId="4466BF5C" w14:textId="4AA03C54" w:rsidR="004D613D" w:rsidRDefault="004D613D" w:rsidP="004D613D">
      <w:pPr>
        <w:pStyle w:val="berschrift2"/>
      </w:pPr>
      <w:r>
        <w:t xml:space="preserve">Haustier </w:t>
      </w:r>
      <w:r>
        <w:t>verwalten</w:t>
      </w:r>
    </w:p>
    <w:p w14:paraId="7E98B333" w14:textId="0593CAA9" w:rsidR="00FC79D1" w:rsidRDefault="00645F1A" w:rsidP="004D613D">
      <w:r>
        <w:t>Die Haustierverwaltung beschränkt sich auf drei wesentliche Anwendungen:</w:t>
      </w:r>
    </w:p>
    <w:p w14:paraId="11D2619C" w14:textId="327B4623" w:rsidR="00645F1A" w:rsidRDefault="00645F1A" w:rsidP="00645F1A">
      <w:pPr>
        <w:pStyle w:val="Listenabsatz"/>
        <w:numPr>
          <w:ilvl w:val="0"/>
          <w:numId w:val="10"/>
        </w:numPr>
      </w:pPr>
      <w:r>
        <w:t>Haustier bearbeiten</w:t>
      </w:r>
    </w:p>
    <w:p w14:paraId="3E3E8DF9" w14:textId="356B876C" w:rsidR="00645F1A" w:rsidRDefault="00645F1A" w:rsidP="00645F1A">
      <w:pPr>
        <w:pStyle w:val="Listenabsatz"/>
        <w:numPr>
          <w:ilvl w:val="0"/>
          <w:numId w:val="10"/>
        </w:numPr>
      </w:pPr>
      <w:r>
        <w:t>Inventar</w:t>
      </w:r>
    </w:p>
    <w:p w14:paraId="79371738" w14:textId="05C9F498" w:rsidR="00645F1A" w:rsidRDefault="00645F1A" w:rsidP="00645F1A">
      <w:pPr>
        <w:pStyle w:val="Listenabsatz"/>
        <w:numPr>
          <w:ilvl w:val="0"/>
          <w:numId w:val="10"/>
        </w:numPr>
      </w:pPr>
      <w:r>
        <w:t>Tasks</w:t>
      </w:r>
    </w:p>
    <w:p w14:paraId="2FB90EBC" w14:textId="448BB87E" w:rsidR="00645F1A" w:rsidRDefault="00645F1A" w:rsidP="00645F1A">
      <w:r>
        <w:t>Es können die Attribute, die beim Anlegen des Haustieres festgelegt worden sind nach Bedarf beliebig geändert werden.</w:t>
      </w:r>
    </w:p>
    <w:p w14:paraId="3F31A2F9" w14:textId="63AE07FB" w:rsidR="00645F1A" w:rsidRDefault="00645F1A" w:rsidP="00645F1A">
      <w:r>
        <w:t>Dem Inventar können Elemente hinzugefügt und entfernt werden.</w:t>
      </w:r>
    </w:p>
    <w:p w14:paraId="26750A6B" w14:textId="5BCEFE7A" w:rsidR="00645F1A" w:rsidRDefault="00645F1A" w:rsidP="00645F1A">
      <w:r>
        <w:t>Tasks können angelegt, ausgeführt und beendet werden.</w:t>
      </w:r>
    </w:p>
    <w:p w14:paraId="01F1CB19" w14:textId="77777777" w:rsidR="00645F1A" w:rsidRDefault="00645F1A" w:rsidP="00645F1A">
      <w:pPr>
        <w:pStyle w:val="Aufzhlungszeichen"/>
        <w:numPr>
          <w:ilvl w:val="0"/>
          <w:numId w:val="0"/>
        </w:numPr>
        <w:ind w:left="389" w:hanging="389"/>
      </w:pPr>
    </w:p>
    <w:p w14:paraId="34093A8D" w14:textId="77777777" w:rsidR="00645F1A" w:rsidRDefault="00645F1A" w:rsidP="00645F1A">
      <w:pPr>
        <w:pStyle w:val="berschrift2"/>
      </w:pPr>
      <w:r>
        <w:lastRenderedPageBreak/>
        <w:t>Haustier anlegen</w:t>
      </w:r>
    </w:p>
    <w:p w14:paraId="6117FD1A" w14:textId="77777777" w:rsidR="00645F1A" w:rsidRDefault="00645F1A" w:rsidP="00645F1A">
      <w:r>
        <w:t>Zu Beginn muss mindestens ein Haustier angelegt werden. Dabei werden folgende Daten ausgewählt bzw. ausgefüllt:</w:t>
      </w:r>
    </w:p>
    <w:p w14:paraId="7055C308" w14:textId="77777777" w:rsidR="00645F1A" w:rsidRDefault="00645F1A" w:rsidP="00645F1A">
      <w:pPr>
        <w:pStyle w:val="Listenabsatz"/>
        <w:numPr>
          <w:ilvl w:val="0"/>
          <w:numId w:val="9"/>
        </w:numPr>
      </w:pPr>
      <w:r>
        <w:t>Art / Spezies / Rasse</w:t>
      </w:r>
    </w:p>
    <w:p w14:paraId="2527FC06" w14:textId="77777777" w:rsidR="00645F1A" w:rsidRDefault="00645F1A" w:rsidP="00645F1A">
      <w:pPr>
        <w:pStyle w:val="Listenabsatz"/>
        <w:numPr>
          <w:ilvl w:val="0"/>
          <w:numId w:val="9"/>
        </w:numPr>
      </w:pPr>
      <w:r>
        <w:t>Name</w:t>
      </w:r>
    </w:p>
    <w:p w14:paraId="09FC3E3C" w14:textId="77777777" w:rsidR="00645F1A" w:rsidRDefault="00645F1A" w:rsidP="00645F1A">
      <w:pPr>
        <w:pStyle w:val="Listenabsatz"/>
        <w:numPr>
          <w:ilvl w:val="0"/>
          <w:numId w:val="9"/>
        </w:numPr>
      </w:pPr>
      <w:r>
        <w:t>Alter</w:t>
      </w:r>
    </w:p>
    <w:p w14:paraId="2CEC4549" w14:textId="77777777" w:rsidR="00645F1A" w:rsidRDefault="00645F1A" w:rsidP="00645F1A">
      <w:pPr>
        <w:pStyle w:val="Listenabsatz"/>
        <w:numPr>
          <w:ilvl w:val="0"/>
          <w:numId w:val="9"/>
        </w:numPr>
      </w:pPr>
      <w:r>
        <w:t>Geschlecht</w:t>
      </w:r>
    </w:p>
    <w:p w14:paraId="2F0585FB" w14:textId="77777777" w:rsidR="00645F1A" w:rsidRDefault="00645F1A" w:rsidP="00645F1A"/>
    <w:sectPr w:rsidR="00645F1A">
      <w:footerReference w:type="default" r:id="rId7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11F6" w14:textId="77777777" w:rsidR="00386D6F" w:rsidRDefault="00386D6F">
      <w:pPr>
        <w:spacing w:after="0" w:line="240" w:lineRule="auto"/>
      </w:pPr>
      <w:r>
        <w:separator/>
      </w:r>
    </w:p>
  </w:endnote>
  <w:endnote w:type="continuationSeparator" w:id="0">
    <w:p w14:paraId="3266805F" w14:textId="77777777" w:rsidR="00386D6F" w:rsidRDefault="0038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5DE3354C" w14:textId="77777777" w:rsidR="002A1C92" w:rsidRDefault="00D04D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90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924D" w14:textId="77777777" w:rsidR="00386D6F" w:rsidRDefault="00386D6F">
      <w:pPr>
        <w:spacing w:after="0" w:line="240" w:lineRule="auto"/>
      </w:pPr>
      <w:r>
        <w:separator/>
      </w:r>
    </w:p>
  </w:footnote>
  <w:footnote w:type="continuationSeparator" w:id="0">
    <w:p w14:paraId="52A1945A" w14:textId="77777777" w:rsidR="00386D6F" w:rsidRDefault="00386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24F65252"/>
    <w:lvl w:ilvl="0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ufzhlungszeichen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4662A"/>
    <w:multiLevelType w:val="hybridMultilevel"/>
    <w:tmpl w:val="6BB47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1870"/>
    <w:multiLevelType w:val="hybridMultilevel"/>
    <w:tmpl w:val="594E6F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110EC"/>
    <w:multiLevelType w:val="hybridMultilevel"/>
    <w:tmpl w:val="A330FC92"/>
    <w:lvl w:ilvl="0" w:tplc="0B66C61A">
      <w:start w:val="1"/>
      <w:numFmt w:val="decimal"/>
      <w:pStyle w:val="Listennumm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54AC3"/>
    <w:multiLevelType w:val="hybridMultilevel"/>
    <w:tmpl w:val="9BB8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178162">
    <w:abstractNumId w:val="1"/>
  </w:num>
  <w:num w:numId="2" w16cid:durableId="554972557">
    <w:abstractNumId w:val="1"/>
    <w:lvlOverride w:ilvl="0">
      <w:startOverride w:val="1"/>
    </w:lvlOverride>
  </w:num>
  <w:num w:numId="3" w16cid:durableId="1089086441">
    <w:abstractNumId w:val="3"/>
  </w:num>
  <w:num w:numId="4" w16cid:durableId="2094741295">
    <w:abstractNumId w:val="0"/>
  </w:num>
  <w:num w:numId="5" w16cid:durableId="1044019294">
    <w:abstractNumId w:val="7"/>
  </w:num>
  <w:num w:numId="6" w16cid:durableId="171190925">
    <w:abstractNumId w:val="6"/>
  </w:num>
  <w:num w:numId="7" w16cid:durableId="589850994">
    <w:abstractNumId w:val="2"/>
  </w:num>
  <w:num w:numId="8" w16cid:durableId="2019000141">
    <w:abstractNumId w:val="8"/>
  </w:num>
  <w:num w:numId="9" w16cid:durableId="1480000195">
    <w:abstractNumId w:val="4"/>
  </w:num>
  <w:num w:numId="10" w16cid:durableId="1467891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2E"/>
    <w:rsid w:val="000E7657"/>
    <w:rsid w:val="00256ED7"/>
    <w:rsid w:val="002A1C92"/>
    <w:rsid w:val="00386D6F"/>
    <w:rsid w:val="004153F1"/>
    <w:rsid w:val="0042548F"/>
    <w:rsid w:val="004967B5"/>
    <w:rsid w:val="004D613D"/>
    <w:rsid w:val="0054290C"/>
    <w:rsid w:val="005E55B7"/>
    <w:rsid w:val="00645F1A"/>
    <w:rsid w:val="006D02E0"/>
    <w:rsid w:val="00796DCE"/>
    <w:rsid w:val="00953AB1"/>
    <w:rsid w:val="00B50D2E"/>
    <w:rsid w:val="00B73FDB"/>
    <w:rsid w:val="00C05FF0"/>
    <w:rsid w:val="00C91E3B"/>
    <w:rsid w:val="00D04D7B"/>
    <w:rsid w:val="00EA0C31"/>
    <w:rsid w:val="00F23CD3"/>
    <w:rsid w:val="00F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691E6"/>
  <w15:chartTrackingRefBased/>
  <w15:docId w15:val="{E351303C-9E4C-DF43-B4D4-1B5A5C38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de-DE" w:eastAsia="ja-JP" w:bidi="de-DE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6DCE"/>
  </w:style>
  <w:style w:type="paragraph" w:styleId="berschrift1">
    <w:name w:val="heading 1"/>
    <w:basedOn w:val="Standard"/>
    <w:next w:val="Standard"/>
    <w:link w:val="berschrift1Zchn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z w:val="4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ufzhlungszeichen">
    <w:name w:val="List Bullet"/>
    <w:basedOn w:val="Standard"/>
    <w:uiPriority w:val="10"/>
    <w:qFormat/>
    <w:pPr>
      <w:numPr>
        <w:numId w:val="7"/>
      </w:numPr>
      <w:spacing w:after="1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iCs/>
      <w:sz w:val="56"/>
    </w:rPr>
  </w:style>
  <w:style w:type="table" w:customStyle="1" w:styleId="ModernPaper">
    <w:name w:val="Modern Paper"/>
    <w:basedOn w:val="NormaleTabelle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 w:val="0"/>
      <w:iCs/>
      <w:color w:val="E09B3B" w:themeColor="accent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E09B3B" w:themeColor="accent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2A2A2A" w:themeColor="text2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ZitatZchn">
    <w:name w:val="Zitat Zchn"/>
    <w:basedOn w:val="Absatz-Standardschriftart"/>
    <w:link w:val="Zitat"/>
    <w:uiPriority w:val="29"/>
    <w:rPr>
      <w:iCs/>
      <w:sz w:val="60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Listennummer">
    <w:name w:val="List Number"/>
    <w:basedOn w:val="Standard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Standard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enabsatz">
    <w:name w:val="List Paragraph"/>
    <w:basedOn w:val="Standard"/>
    <w:uiPriority w:val="34"/>
    <w:unhideWhenUsed/>
    <w:qFormat/>
    <w:rsid w:val="0042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ddy/Library/Containers/com.microsoft.Word/Data/Library/Application%20Support/Microsoft/Office/16.0/DTS/de-DE%7bD5061000-BEF4-F04A-A1CD-169F503C4F1B%7d/%7b74EE284F-3699-C747-A52F-DB797695D713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Modernes Papier.dotx</Template>
  <TotalTime>0</TotalTime>
  <Pages>3</Pages>
  <Words>230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Ott</cp:lastModifiedBy>
  <cp:revision>12</cp:revision>
  <dcterms:created xsi:type="dcterms:W3CDTF">2022-11-22T09:22:00Z</dcterms:created>
  <dcterms:modified xsi:type="dcterms:W3CDTF">2022-11-22T14:26:00Z</dcterms:modified>
</cp:coreProperties>
</file>